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EF45B" w14:textId="33F937D1" w:rsidR="00751E65" w:rsidRDefault="00751E65" w:rsidP="00751E65">
      <w:pPr>
        <w:pStyle w:val="Ttulo10"/>
        <w:spacing w:after="0"/>
        <w:rPr>
          <w:lang w:val="de-DE"/>
        </w:rPr>
      </w:pPr>
      <w:r>
        <w:rPr>
          <w:lang w:val="de-DE"/>
        </w:rPr>
        <w:t>Modulo 1-Producción de textos e hipertextos</w:t>
      </w:r>
    </w:p>
    <w:p w14:paraId="7ADF22B7" w14:textId="4F541163" w:rsidR="00751E65" w:rsidRDefault="00751E65" w:rsidP="00751E65">
      <w:pPr>
        <w:pStyle w:val="Subttulo1"/>
        <w:rPr>
          <w:lang w:val="de-DE"/>
        </w:rPr>
      </w:pPr>
      <w:r>
        <w:rPr>
          <w:lang w:val="de-DE"/>
        </w:rPr>
        <w:t>Mark Up Languages</w:t>
      </w:r>
    </w:p>
    <w:p w14:paraId="672BEAD0" w14:textId="3588706A" w:rsidR="00751E65" w:rsidRDefault="00A476B7" w:rsidP="00751E65">
      <w:pPr>
        <w:pStyle w:val="author"/>
        <w:rPr>
          <w:lang w:val="de-DE"/>
        </w:rPr>
      </w:pPr>
      <w:r>
        <w:rPr>
          <w:lang w:val="de-DE"/>
        </w:rPr>
        <w:t>Ander Egg Marcos, Artero Francisco, Consorte Franco</w:t>
      </w:r>
    </w:p>
    <w:p w14:paraId="3CC54272" w14:textId="77777777" w:rsidR="001658B9" w:rsidRPr="00A476B7" w:rsidRDefault="001658B9" w:rsidP="00751E65">
      <w:pPr>
        <w:pStyle w:val="address"/>
        <w:rPr>
          <w:lang w:val="es-AR"/>
        </w:rPr>
      </w:pPr>
    </w:p>
    <w:p w14:paraId="56EE2638" w14:textId="485CCF28" w:rsidR="00751E65" w:rsidRDefault="00BE0F18" w:rsidP="00751E65">
      <w:pPr>
        <w:pStyle w:val="address"/>
        <w:rPr>
          <w:rFonts w:ascii="Courier" w:hAnsi="Courier"/>
          <w:noProof/>
          <w:spacing w:val="-6"/>
        </w:rPr>
      </w:pPr>
      <w:hyperlink r:id="rId7" w:history="1">
        <w:r w:rsidR="00A476B7" w:rsidRPr="007476F0">
          <w:rPr>
            <w:rStyle w:val="Hipervnculo"/>
            <w:rFonts w:ascii="Courier" w:hAnsi="Courier"/>
            <w:noProof/>
            <w:spacing w:val="-6"/>
          </w:rPr>
          <w:t>mf.mg.anderegg@gmail.com</w:t>
        </w:r>
      </w:hyperlink>
    </w:p>
    <w:p w14:paraId="2B841975" w14:textId="57D06C57" w:rsidR="00330F26" w:rsidRDefault="002E6E9F" w:rsidP="00751E65">
      <w:pPr>
        <w:pStyle w:val="address"/>
        <w:rPr>
          <w:rStyle w:val="e-mail"/>
        </w:rPr>
      </w:pPr>
      <w:hyperlink r:id="rId8" w:history="1">
        <w:r w:rsidRPr="003C1D8D">
          <w:rPr>
            <w:rStyle w:val="Hipervnculo"/>
            <w:rFonts w:ascii="Courier" w:hAnsi="Courier"/>
            <w:noProof/>
            <w:spacing w:val="-6"/>
          </w:rPr>
          <w:t>franco.consorte55@gmail.com</w:t>
        </w:r>
      </w:hyperlink>
    </w:p>
    <w:p w14:paraId="05C3E539" w14:textId="651C0CE5" w:rsidR="002E6E9F" w:rsidRDefault="002E6E9F" w:rsidP="00751E65">
      <w:pPr>
        <w:pStyle w:val="address"/>
        <w:rPr>
          <w:rStyle w:val="e-mail"/>
        </w:rPr>
      </w:pPr>
      <w:r>
        <w:rPr>
          <w:rStyle w:val="e-mail"/>
        </w:rPr>
        <w:t>f.r.artero1234@gmail.com</w:t>
      </w:r>
    </w:p>
    <w:p w14:paraId="5827F7C8" w14:textId="77777777" w:rsidR="001658B9" w:rsidRDefault="001658B9" w:rsidP="001658B9">
      <w:pPr>
        <w:pStyle w:val="address"/>
        <w:jc w:val="both"/>
        <w:rPr>
          <w:rStyle w:val="e-mail"/>
        </w:rPr>
      </w:pPr>
    </w:p>
    <w:p w14:paraId="599DE2A3" w14:textId="7D2FD1D0" w:rsidR="00AF7728" w:rsidRPr="00A476B7" w:rsidRDefault="00AF7728" w:rsidP="0055588E">
      <w:pPr>
        <w:pStyle w:val="abstract"/>
        <w:spacing w:after="0"/>
        <w:rPr>
          <w:lang w:val="es-AR"/>
        </w:rPr>
      </w:pPr>
      <w:r w:rsidRPr="00A476B7">
        <w:rPr>
          <w:b/>
          <w:lang w:val="es-AR"/>
        </w:rPr>
        <w:t>Abstract.</w:t>
      </w:r>
      <w:r w:rsidRPr="00A476B7">
        <w:rPr>
          <w:lang w:val="es-AR"/>
        </w:rPr>
        <w:t xml:space="preserve"> En este documento realizaremos un informe de lo visto en clase</w:t>
      </w:r>
    </w:p>
    <w:p w14:paraId="2E911EE9" w14:textId="7691C6D4" w:rsidR="0055588E" w:rsidRPr="000777A2" w:rsidRDefault="0055588E" w:rsidP="0055588E">
      <w:pPr>
        <w:pStyle w:val="keywords"/>
        <w:rPr>
          <w:lang w:val="es-AR"/>
        </w:rPr>
      </w:pPr>
      <w:r w:rsidRPr="000777A2">
        <w:rPr>
          <w:b/>
          <w:lang w:val="es-AR"/>
        </w:rPr>
        <w:t>Keywords.</w:t>
      </w:r>
      <w:r w:rsidRPr="000777A2">
        <w:rPr>
          <w:lang w:val="es-AR"/>
        </w:rPr>
        <w:t xml:space="preserve"> </w:t>
      </w:r>
      <w:r w:rsidR="00330F26" w:rsidRPr="000777A2">
        <w:rPr>
          <w:lang w:val="es-AR"/>
        </w:rPr>
        <w:t>Nuevas Tecnologias</w:t>
      </w:r>
      <w:r w:rsidRPr="000777A2">
        <w:rPr>
          <w:lang w:val="es-AR"/>
        </w:rPr>
        <w:t>,</w:t>
      </w:r>
      <w:r w:rsidR="000777A2" w:rsidRPr="000777A2">
        <w:rPr>
          <w:lang w:val="es-AR"/>
        </w:rPr>
        <w:t xml:space="preserve"> html, GitHub</w:t>
      </w:r>
      <w:r w:rsidRPr="000777A2">
        <w:rPr>
          <w:lang w:val="es-AR"/>
        </w:rPr>
        <w:t xml:space="preserve"> </w:t>
      </w:r>
    </w:p>
    <w:p w14:paraId="5DBCC0CC" w14:textId="205AABA3" w:rsidR="0055588E" w:rsidRPr="00B35350" w:rsidRDefault="0055588E" w:rsidP="002779EB">
      <w:pPr>
        <w:pStyle w:val="heading1"/>
        <w:rPr>
          <w:bCs w:val="0"/>
          <w:szCs w:val="28"/>
        </w:rPr>
      </w:pPr>
      <w:r w:rsidRPr="00B35350">
        <w:rPr>
          <w:bCs w:val="0"/>
          <w:szCs w:val="28"/>
        </w:rPr>
        <w:t>Introducción</w:t>
      </w:r>
    </w:p>
    <w:p w14:paraId="45B9FEC6" w14:textId="331B9064" w:rsidR="00330F26" w:rsidRDefault="00330F26" w:rsidP="00330F26">
      <w:pPr>
        <w:rPr>
          <w:lang w:val="es-AR"/>
        </w:rPr>
      </w:pPr>
      <w:r>
        <w:rPr>
          <w:lang w:val="es-AR"/>
        </w:rPr>
        <w:t xml:space="preserve">Un pequeño </w:t>
      </w:r>
      <w:r w:rsidR="009B64D6">
        <w:rPr>
          <w:lang w:val="es-AR"/>
        </w:rPr>
        <w:t>informe</w:t>
      </w:r>
      <w:r>
        <w:rPr>
          <w:lang w:val="es-AR"/>
        </w:rPr>
        <w:t xml:space="preserve"> a cerca de lo visto y realizado en la clase del día Miércoles 6 de Abril. Enfocado en la capacitación del estudiante para tener competitividad en materiales ofimáticos</w:t>
      </w:r>
      <w:r w:rsidR="009B64D6">
        <w:rPr>
          <w:lang w:val="es-AR"/>
        </w:rPr>
        <w:t xml:space="preserve"> y lenguaje digital,</w:t>
      </w:r>
      <w:r>
        <w:rPr>
          <w:lang w:val="es-AR"/>
        </w:rPr>
        <w:t xml:space="preserve"> los cuales le generaran un impacto en </w:t>
      </w:r>
      <w:r w:rsidR="009B64D6">
        <w:rPr>
          <w:lang w:val="es-AR"/>
        </w:rPr>
        <w:t xml:space="preserve">su visibilidad de empleo y reputación digital. </w:t>
      </w:r>
    </w:p>
    <w:p w14:paraId="7B9E226A" w14:textId="353AE8F4" w:rsidR="009B64D6" w:rsidRDefault="009B64D6" w:rsidP="00330F26">
      <w:pPr>
        <w:rPr>
          <w:lang w:val="es-AR"/>
        </w:rPr>
      </w:pPr>
      <w:r>
        <w:rPr>
          <w:lang w:val="es-AR"/>
        </w:rPr>
        <w:t>Iniciamos la clase formando grupos de trabajo, y desarrollando el Modulo 1 (producción de textos e hipertextos) de la materia.</w:t>
      </w:r>
    </w:p>
    <w:p w14:paraId="17861A34" w14:textId="437F1A54" w:rsidR="0055588E" w:rsidRDefault="0055588E" w:rsidP="0055588E">
      <w:pPr>
        <w:pStyle w:val="heading1"/>
      </w:pPr>
      <w:r>
        <w:t>El lenguaje html</w:t>
      </w:r>
    </w:p>
    <w:p w14:paraId="7E21E5B9" w14:textId="5185A25C" w:rsidR="009B64D6" w:rsidRDefault="009B64D6" w:rsidP="009B64D6">
      <w:pPr>
        <w:rPr>
          <w:lang w:val="es-AR"/>
        </w:rPr>
      </w:pPr>
      <w:r w:rsidRPr="009B64D6">
        <w:rPr>
          <w:lang w:val="es-AR"/>
        </w:rPr>
        <w:t>A partir del bloc d</w:t>
      </w:r>
      <w:r>
        <w:rPr>
          <w:lang w:val="es-AR"/>
        </w:rPr>
        <w:t>e notas generaremos una pagina HTML.</w:t>
      </w:r>
    </w:p>
    <w:p w14:paraId="0EB27A44" w14:textId="77777777" w:rsidR="000777A2" w:rsidRPr="009B64D6" w:rsidRDefault="000777A2" w:rsidP="009B64D6">
      <w:pPr>
        <w:rPr>
          <w:lang w:val="es-AR"/>
        </w:rPr>
      </w:pPr>
    </w:p>
    <w:p w14:paraId="786F4A54" w14:textId="1E335389" w:rsidR="00B35350" w:rsidRDefault="0055588E" w:rsidP="00B35350">
      <w:pPr>
        <w:pStyle w:val="heading2"/>
        <w:spacing w:before="0"/>
      </w:pPr>
      <w:r>
        <w:t xml:space="preserve">Sitio </w:t>
      </w:r>
      <w:r w:rsidR="00223EB3">
        <w:t>de comandos</w:t>
      </w:r>
    </w:p>
    <w:p w14:paraId="3816162C" w14:textId="4BECD338" w:rsidR="000D00B5" w:rsidRPr="00A476B7" w:rsidRDefault="000D00B5" w:rsidP="000D00B5">
      <w:pPr>
        <w:rPr>
          <w:lang w:val="es-AR"/>
        </w:rPr>
      </w:pPr>
      <w:r w:rsidRPr="00A476B7">
        <w:rPr>
          <w:lang w:val="es-AR"/>
        </w:rPr>
        <w:t xml:space="preserve">En </w:t>
      </w:r>
      <w:r w:rsidR="00223EB3">
        <w:rPr>
          <w:lang w:val="es-AR"/>
        </w:rPr>
        <w:t>la</w:t>
      </w:r>
      <w:r w:rsidRPr="00A476B7">
        <w:rPr>
          <w:lang w:val="es-AR"/>
        </w:rPr>
        <w:t xml:space="preserve"> </w:t>
      </w:r>
      <w:r w:rsidR="00355B8E">
        <w:rPr>
          <w:lang w:val="es-AR"/>
        </w:rPr>
        <w:t>pagina</w:t>
      </w:r>
      <w:r w:rsidR="00223EB3" w:rsidRPr="00223EB3">
        <w:rPr>
          <w:lang w:val="es-AR"/>
        </w:rPr>
        <w:t xml:space="preserve"> w</w:t>
      </w:r>
      <w:r w:rsidR="000777A2">
        <w:rPr>
          <w:lang w:val="es-AR"/>
        </w:rPr>
        <w:t>ww.</w:t>
      </w:r>
      <w:r w:rsidR="00223EB3" w:rsidRPr="00223EB3">
        <w:rPr>
          <w:lang w:val="es-AR"/>
        </w:rPr>
        <w:t>3ols.html</w:t>
      </w:r>
      <w:r w:rsidR="00223EB3" w:rsidRPr="00A476B7">
        <w:rPr>
          <w:lang w:val="es-AR"/>
        </w:rPr>
        <w:t xml:space="preserve"> </w:t>
      </w:r>
      <w:r w:rsidR="00355B8E">
        <w:rPr>
          <w:lang w:val="es-AR"/>
        </w:rPr>
        <w:t>enco</w:t>
      </w:r>
      <w:r w:rsidRPr="00A476B7">
        <w:rPr>
          <w:lang w:val="es-AR"/>
        </w:rPr>
        <w:t>ntramos los distintos comandos para utilizar en el archivo del Bloc de Notas que nos permiten conseguir distintos efectos y funciones al ingresar a nuestra pagina HTML. Como por ejemplo: &lt;hr&gt;, comando que nos permite trazar una linea en nuestra pagina o &lt;h1&gt; &lt;h2&gt;, este commando con un texto intermedio nos permite ir disminuyendo el tamaño de letra gradualmente para lograr disponer de una jerarquia de titul</w:t>
      </w:r>
      <w:r w:rsidR="00D9452E" w:rsidRPr="00A476B7">
        <w:rPr>
          <w:lang w:val="es-AR"/>
        </w:rPr>
        <w:t>o</w:t>
      </w:r>
      <w:r w:rsidRPr="00A476B7">
        <w:rPr>
          <w:lang w:val="es-AR"/>
        </w:rPr>
        <w:t xml:space="preserve">s y subtitulos </w:t>
      </w:r>
      <w:r w:rsidR="00D9452E" w:rsidRPr="00A476B7">
        <w:rPr>
          <w:lang w:val="es-AR"/>
        </w:rPr>
        <w:t>como nos sea conveniente.</w:t>
      </w:r>
    </w:p>
    <w:p w14:paraId="69E8863B" w14:textId="52681128" w:rsidR="0055588E" w:rsidRPr="00A476B7" w:rsidRDefault="0055588E" w:rsidP="0055588E">
      <w:pPr>
        <w:pStyle w:val="heading2"/>
        <w:rPr>
          <w:lang w:val="es-AR"/>
        </w:rPr>
      </w:pPr>
      <w:r w:rsidRPr="00A476B7">
        <w:rPr>
          <w:lang w:val="es-AR"/>
        </w:rPr>
        <w:t>Nuestro primer ejemplo de una pagina html</w:t>
      </w:r>
    </w:p>
    <w:p w14:paraId="7D671387" w14:textId="598D8CB2" w:rsidR="0055588E" w:rsidRPr="00A476B7" w:rsidRDefault="00223EB3" w:rsidP="0055588E">
      <w:pPr>
        <w:rPr>
          <w:lang w:val="es-AR"/>
        </w:rPr>
      </w:pPr>
      <w:r>
        <w:rPr>
          <w:lang w:val="es-AR"/>
        </w:rPr>
        <w:t>Nuestra pagina html</w:t>
      </w:r>
    </w:p>
    <w:p w14:paraId="3C3B401C" w14:textId="481747AA" w:rsidR="0055588E" w:rsidRPr="00A476B7" w:rsidRDefault="0055588E" w:rsidP="0055588E">
      <w:pPr>
        <w:rPr>
          <w:lang w:val="es-AR"/>
        </w:rPr>
      </w:pPr>
    </w:p>
    <w:p w14:paraId="6F28AF68" w14:textId="77777777" w:rsidR="0055588E" w:rsidRDefault="0055588E" w:rsidP="0055588E">
      <w:r>
        <w:lastRenderedPageBreak/>
        <w:t>&lt;html&gt;</w:t>
      </w:r>
    </w:p>
    <w:p w14:paraId="06DE1AAD" w14:textId="77777777" w:rsidR="0055588E" w:rsidRDefault="0055588E" w:rsidP="0055588E"/>
    <w:p w14:paraId="11B215EC" w14:textId="77777777" w:rsidR="0055588E" w:rsidRDefault="0055588E" w:rsidP="0055588E">
      <w:r>
        <w:t>&lt;head&gt;</w:t>
      </w:r>
    </w:p>
    <w:p w14:paraId="77FFC59D" w14:textId="77777777" w:rsidR="0055588E" w:rsidRDefault="0055588E" w:rsidP="0055588E">
      <w:r>
        <w:t>&lt;h1&gt;</w:t>
      </w:r>
    </w:p>
    <w:p w14:paraId="2A4D11CC" w14:textId="240E71D6" w:rsidR="0055588E" w:rsidRDefault="00223EB3" w:rsidP="0055588E">
      <w:r>
        <w:t>Pagina web</w:t>
      </w:r>
    </w:p>
    <w:p w14:paraId="69B07907" w14:textId="77777777" w:rsidR="0055588E" w:rsidRDefault="0055588E" w:rsidP="0055588E">
      <w:r>
        <w:t>&lt;/h1&gt;</w:t>
      </w:r>
    </w:p>
    <w:p w14:paraId="321FEB0B" w14:textId="77777777" w:rsidR="0055588E" w:rsidRDefault="0055588E" w:rsidP="0055588E"/>
    <w:p w14:paraId="0D88D53F" w14:textId="77777777" w:rsidR="0055588E" w:rsidRDefault="0055588E" w:rsidP="0055588E">
      <w:r>
        <w:t>&lt;hr&gt;</w:t>
      </w:r>
    </w:p>
    <w:p w14:paraId="556999F7" w14:textId="77777777" w:rsidR="0055588E" w:rsidRDefault="0055588E" w:rsidP="0055588E"/>
    <w:p w14:paraId="4F448EE4" w14:textId="77777777" w:rsidR="0055588E" w:rsidRDefault="0055588E" w:rsidP="0055588E">
      <w:r>
        <w:t>&lt;/head&gt;</w:t>
      </w:r>
    </w:p>
    <w:p w14:paraId="142AABD4" w14:textId="77777777" w:rsidR="0055588E" w:rsidRDefault="0055588E" w:rsidP="0055588E"/>
    <w:p w14:paraId="0AE491A8" w14:textId="77777777" w:rsidR="0055588E" w:rsidRDefault="0055588E" w:rsidP="0055588E">
      <w:r>
        <w:t>&lt;body&gt;</w:t>
      </w:r>
    </w:p>
    <w:p w14:paraId="760C975F" w14:textId="32EEB6B8" w:rsidR="0055588E" w:rsidRDefault="0055588E" w:rsidP="0055588E">
      <w:r>
        <w:t>&lt;h2&gt;</w:t>
      </w:r>
    </w:p>
    <w:p w14:paraId="5C1808CE" w14:textId="74273B96" w:rsidR="0055588E" w:rsidRPr="00223EB3" w:rsidRDefault="00223EB3" w:rsidP="0055588E">
      <w:pPr>
        <w:rPr>
          <w:lang w:val="es-AR"/>
        </w:rPr>
      </w:pPr>
      <w:r w:rsidRPr="00223EB3">
        <w:rPr>
          <w:lang w:val="es-AR"/>
        </w:rPr>
        <w:t>Desarrollo en función d</w:t>
      </w:r>
      <w:r>
        <w:rPr>
          <w:lang w:val="es-AR"/>
        </w:rPr>
        <w:t>e codigos</w:t>
      </w:r>
    </w:p>
    <w:p w14:paraId="21169E6E" w14:textId="77777777" w:rsidR="0055588E" w:rsidRPr="00223EB3" w:rsidRDefault="0055588E" w:rsidP="0055588E">
      <w:pPr>
        <w:rPr>
          <w:lang w:val="es-AR"/>
        </w:rPr>
      </w:pPr>
      <w:r w:rsidRPr="00223EB3">
        <w:rPr>
          <w:lang w:val="es-AR"/>
        </w:rPr>
        <w:t>&lt;/h2&gt;</w:t>
      </w:r>
    </w:p>
    <w:p w14:paraId="7BC8A265" w14:textId="77777777" w:rsidR="0055588E" w:rsidRPr="00223EB3" w:rsidRDefault="0055588E" w:rsidP="0055588E">
      <w:pPr>
        <w:rPr>
          <w:lang w:val="es-AR"/>
        </w:rPr>
      </w:pPr>
    </w:p>
    <w:p w14:paraId="5B0B04FC" w14:textId="77777777" w:rsidR="0055588E" w:rsidRDefault="0055588E" w:rsidP="0055588E">
      <w:r>
        <w:t>&lt;STRONG&gt;</w:t>
      </w:r>
    </w:p>
    <w:p w14:paraId="50CB20F8" w14:textId="1E8F913C" w:rsidR="0055588E" w:rsidRDefault="00223EB3" w:rsidP="0055588E">
      <w:r>
        <w:t>C</w:t>
      </w:r>
    </w:p>
    <w:p w14:paraId="1BBCB9BD" w14:textId="77777777" w:rsidR="0055588E" w:rsidRDefault="0055588E" w:rsidP="0055588E">
      <w:r>
        <w:t>&lt;STRONG&gt;</w:t>
      </w:r>
    </w:p>
    <w:p w14:paraId="322E53DD" w14:textId="77777777" w:rsidR="0055588E" w:rsidRDefault="0055588E" w:rsidP="0055588E"/>
    <w:p w14:paraId="365414B6" w14:textId="77777777" w:rsidR="0055588E" w:rsidRDefault="0055588E" w:rsidP="0055588E">
      <w:r>
        <w:t>&lt;/body&gt;</w:t>
      </w:r>
    </w:p>
    <w:p w14:paraId="52AB5246" w14:textId="77777777" w:rsidR="0055588E" w:rsidRDefault="0055588E" w:rsidP="0055588E"/>
    <w:p w14:paraId="77E8B0BE" w14:textId="43F3208C" w:rsidR="001658B9" w:rsidRDefault="0055588E" w:rsidP="001658B9">
      <w:r>
        <w:t>&lt;/html&gt;</w:t>
      </w:r>
    </w:p>
    <w:p w14:paraId="61348362" w14:textId="36A12F5A" w:rsidR="008C2878" w:rsidRDefault="008C2878" w:rsidP="001658B9"/>
    <w:p w14:paraId="60A266FC" w14:textId="43C84DE9" w:rsidR="008C2878" w:rsidRPr="00A476B7" w:rsidRDefault="008C2878" w:rsidP="001658B9">
      <w:pPr>
        <w:rPr>
          <w:lang w:val="es-AR"/>
        </w:rPr>
      </w:pPr>
      <w:r w:rsidRPr="00A476B7">
        <w:rPr>
          <w:lang w:val="es-AR"/>
        </w:rPr>
        <w:t>Luego de escribir el texto anterior de la pagina, ingresamos al Simbolo del Sistema de Windows (CDM) de la computadora para corroborar que el documento esta guardado correctamente. El procedimiento que seguimos fue: primero utilizamos el commando cd.. (Change directory) para retroceder de la carpeta donde estabamos ubicados las veces que fuera necesario hasta llegar a la ubicacion del Disco C, luego con el commando dir se expandieron para visualizar todas las distintas carpetas del Disco y luego nuevamente</w:t>
      </w:r>
      <w:r w:rsidR="007B1BB0" w:rsidRPr="00A476B7">
        <w:rPr>
          <w:lang w:val="es-AR"/>
        </w:rPr>
        <w:t xml:space="preserve"> utilizamos el commando cd con el nombre de la carpeta de destino (Pagina HTML en nuestro caso), una vez alli con el commando dir visualizamos los archivos dentro de esa carpeta y verificamos que nuestro archive estuviese guardado correctamente.</w:t>
      </w:r>
    </w:p>
    <w:p w14:paraId="7661AF05" w14:textId="1C8448AE" w:rsidR="007B1BB0" w:rsidRPr="00A476B7" w:rsidRDefault="007B1BB0" w:rsidP="001658B9">
      <w:pPr>
        <w:rPr>
          <w:lang w:val="es-AR"/>
        </w:rPr>
      </w:pPr>
    </w:p>
    <w:p w14:paraId="19E50A6A" w14:textId="21B6D1F2" w:rsidR="007B1BB0" w:rsidRPr="00A476B7" w:rsidRDefault="00E96E01" w:rsidP="001658B9">
      <w:pPr>
        <w:rPr>
          <w:lang w:val="es-AR"/>
        </w:rPr>
      </w:pPr>
      <w:r w:rsidRPr="00A476B7">
        <w:rPr>
          <w:lang w:val="es-AR"/>
        </w:rPr>
        <w:t>Al guardar el texto del Bloc de Notas para la pagina este queda guardado com archivo .txt y no sirve como pagina. P</w:t>
      </w:r>
      <w:r w:rsidR="007B1BB0" w:rsidRPr="00A476B7">
        <w:rPr>
          <w:lang w:val="es-AR"/>
        </w:rPr>
        <w:t xml:space="preserve">ara </w:t>
      </w:r>
      <w:r w:rsidRPr="00A476B7">
        <w:rPr>
          <w:lang w:val="es-AR"/>
        </w:rPr>
        <w:t xml:space="preserve">poder </w:t>
      </w:r>
      <w:r w:rsidR="007B1BB0" w:rsidRPr="00A476B7">
        <w:rPr>
          <w:lang w:val="es-AR"/>
        </w:rPr>
        <w:t xml:space="preserve">convertir el archivo del </w:t>
      </w:r>
      <w:r w:rsidRPr="00A476B7">
        <w:rPr>
          <w:lang w:val="es-AR"/>
        </w:rPr>
        <w:t>B</w:t>
      </w:r>
      <w:r w:rsidR="007B1BB0" w:rsidRPr="00A476B7">
        <w:rPr>
          <w:lang w:val="es-AR"/>
        </w:rPr>
        <w:t xml:space="preserve">loc de </w:t>
      </w:r>
      <w:r w:rsidRPr="00A476B7">
        <w:rPr>
          <w:lang w:val="es-AR"/>
        </w:rPr>
        <w:t>N</w:t>
      </w:r>
      <w:r w:rsidR="007B1BB0" w:rsidRPr="00A476B7">
        <w:rPr>
          <w:lang w:val="es-AR"/>
        </w:rPr>
        <w:t>otas (.txt) a un archiv</w:t>
      </w:r>
      <w:r w:rsidRPr="00A476B7">
        <w:rPr>
          <w:lang w:val="es-AR"/>
        </w:rPr>
        <w:t>o</w:t>
      </w:r>
      <w:r w:rsidR="007B1BB0" w:rsidRPr="00A476B7">
        <w:rPr>
          <w:lang w:val="es-AR"/>
        </w:rPr>
        <w:t xml:space="preserve"> de pagina HTML, </w:t>
      </w:r>
      <w:r w:rsidRPr="00A476B7">
        <w:rPr>
          <w:lang w:val="es-AR"/>
        </w:rPr>
        <w:t xml:space="preserve">lo guardamos </w:t>
      </w:r>
      <w:r w:rsidR="007B1BB0" w:rsidRPr="00A476B7">
        <w:rPr>
          <w:lang w:val="es-AR"/>
        </w:rPr>
        <w:t>con el nombre de “archivo HTML”</w:t>
      </w:r>
      <w:r w:rsidRPr="00A476B7">
        <w:rPr>
          <w:lang w:val="es-AR"/>
        </w:rPr>
        <w:t xml:space="preserve"> y cambiamos el tipo de archivo de .txt a Todos los archivos, y con eso ya queda funcionando como pagina HTML.</w:t>
      </w:r>
    </w:p>
    <w:p w14:paraId="6BA0E4E5" w14:textId="5C5146F4" w:rsidR="00800A26" w:rsidRDefault="00800A26" w:rsidP="00800A26">
      <w:pPr>
        <w:pStyle w:val="heading1"/>
        <w:rPr>
          <w:lang w:val="es-AR"/>
        </w:rPr>
      </w:pPr>
      <w:r>
        <w:lastRenderedPageBreak/>
        <w:t>Navegación Segura</w:t>
      </w:r>
    </w:p>
    <w:p w14:paraId="70702547" w14:textId="242E4E37" w:rsidR="00800A26" w:rsidRDefault="00800A26" w:rsidP="00800A26">
      <w:pPr>
        <w:rPr>
          <w:lang w:val="es-AR"/>
        </w:rPr>
      </w:pPr>
      <w:r w:rsidRPr="00800A26">
        <w:rPr>
          <w:lang w:val="es-AR"/>
        </w:rPr>
        <w:t>Si ingresamos en Google con el carácter C:/, podemos movernos por las distintas carpetas y archivos de nuestro disco C de manera segura sin arrastrar a este algún tipo de virus o malware</w:t>
      </w:r>
      <w:r>
        <w:rPr>
          <w:lang w:val="es-AR"/>
        </w:rPr>
        <w:t>.</w:t>
      </w:r>
    </w:p>
    <w:p w14:paraId="70405229" w14:textId="76AD2C1E" w:rsidR="00800A26" w:rsidRPr="00800A26" w:rsidRDefault="00800A26" w:rsidP="00800A26">
      <w:pPr>
        <w:spacing w:before="240"/>
        <w:ind w:firstLine="0"/>
        <w:rPr>
          <w:lang w:val="es-AR"/>
        </w:rPr>
      </w:pPr>
    </w:p>
    <w:p w14:paraId="0132643F" w14:textId="7B24D2CE" w:rsidR="00800A26" w:rsidRDefault="00800A26" w:rsidP="00BA4EA1">
      <w:pPr>
        <w:pStyle w:val="heading1"/>
      </w:pPr>
      <w:r>
        <w:t>GitHub.org</w:t>
      </w:r>
    </w:p>
    <w:p w14:paraId="20DB51FD" w14:textId="77777777" w:rsidR="00800A26" w:rsidRPr="00BA4EA1" w:rsidRDefault="00800A26" w:rsidP="00BA4EA1">
      <w:pPr>
        <w:rPr>
          <w:lang w:val="es-AR"/>
        </w:rPr>
      </w:pPr>
      <w:r w:rsidRPr="00BA4EA1">
        <w:rPr>
          <w:lang w:val="es-AR"/>
        </w:rPr>
        <w:t>En</w:t>
      </w:r>
      <w:r w:rsidRPr="00BA4EA1">
        <w:rPr>
          <w:i/>
          <w:lang w:val="es-AR"/>
        </w:rPr>
        <w:t xml:space="preserve"> </w:t>
      </w:r>
      <w:r w:rsidRPr="00BA4EA1">
        <w:rPr>
          <w:iCs/>
          <w:lang w:val="es-AR"/>
        </w:rPr>
        <w:t>esta pagina web lo primero que hicimos fue crear una cuenta principal, donde aprendimos a navegar en esta web, luego nos creamos un usuario todos los integrantes</w:t>
      </w:r>
      <w:r w:rsidRPr="00BA4EA1">
        <w:rPr>
          <w:lang w:val="es-AR"/>
        </w:rPr>
        <w:t xml:space="preserve">. La cuenta principal creo un REPOSITOIRE (TP1_2022). Vimos como era la interfase de este, después nos unimos a este trabajo y también agregamos al profesor (desde “settings” se realizaba las invitaciones). Este tendrá consigo un archivo llamado README, que veremos a continuación. </w:t>
      </w:r>
    </w:p>
    <w:p w14:paraId="4EBFAE6E" w14:textId="77777777" w:rsidR="00800A26" w:rsidRPr="00BA4EA1" w:rsidRDefault="00800A26" w:rsidP="00BA4EA1">
      <w:pPr>
        <w:rPr>
          <w:i/>
          <w:iCs/>
          <w:lang w:val="es-AR"/>
        </w:rPr>
      </w:pPr>
    </w:p>
    <w:p w14:paraId="1170826A" w14:textId="0E0C7766" w:rsidR="00C710BC" w:rsidRDefault="00C710BC" w:rsidP="00C710BC">
      <w:pPr>
        <w:pStyle w:val="heading2"/>
      </w:pPr>
      <w:r>
        <w:t>README</w:t>
      </w:r>
    </w:p>
    <w:p w14:paraId="65F5246F" w14:textId="77777777" w:rsidR="00BA4EA1" w:rsidRDefault="00BA4EA1" w:rsidP="00BA4EA1">
      <w:pPr>
        <w:pStyle w:val="p1a"/>
        <w:rPr>
          <w:lang w:val="es-AR"/>
        </w:rPr>
      </w:pPr>
      <w:r>
        <w:t>TP1_2022</w:t>
      </w:r>
    </w:p>
    <w:p w14:paraId="0883AEBD" w14:textId="77777777" w:rsidR="00BA4EA1" w:rsidRDefault="00BA4EA1" w:rsidP="00BA4EA1">
      <w:r>
        <w:t>Ander Egg Marcos</w:t>
      </w:r>
    </w:p>
    <w:p w14:paraId="3ED3382A" w14:textId="77777777" w:rsidR="00BA4EA1" w:rsidRDefault="00BA4EA1" w:rsidP="00BA4EA1">
      <w:r>
        <w:t>&lt;p&gt;</w:t>
      </w:r>
    </w:p>
    <w:p w14:paraId="481E833E" w14:textId="77777777" w:rsidR="00BA4EA1" w:rsidRDefault="00BA4EA1" w:rsidP="00BA4EA1">
      <w:r>
        <w:t>Artero Francisco</w:t>
      </w:r>
    </w:p>
    <w:p w14:paraId="559DAF26" w14:textId="77777777" w:rsidR="00BA4EA1" w:rsidRDefault="00BA4EA1" w:rsidP="00BA4EA1">
      <w:r>
        <w:t xml:space="preserve">  &lt;p&gt;</w:t>
      </w:r>
    </w:p>
    <w:p w14:paraId="1D55258A" w14:textId="77777777" w:rsidR="00BA4EA1" w:rsidRDefault="00BA4EA1" w:rsidP="00BA4EA1">
      <w:r>
        <w:t>Consorte Franco</w:t>
      </w:r>
    </w:p>
    <w:p w14:paraId="668DE5B7" w14:textId="77777777" w:rsidR="00BA4EA1" w:rsidRDefault="00BA4EA1" w:rsidP="00BA4EA1">
      <w:r>
        <w:t>&lt;p&gt;</w:t>
      </w:r>
    </w:p>
    <w:p w14:paraId="6CB27B5D" w14:textId="77777777" w:rsidR="00BA4EA1" w:rsidRDefault="00BA4EA1" w:rsidP="00BA4EA1">
      <w:r>
        <w:t>Ferrero Juan Marcos</w:t>
      </w:r>
    </w:p>
    <w:p w14:paraId="16338F7B" w14:textId="77777777" w:rsidR="00BA4EA1" w:rsidRDefault="00BA4EA1" w:rsidP="00BA4EA1">
      <w:r>
        <w:t>&lt;p&gt;</w:t>
      </w:r>
    </w:p>
    <w:p w14:paraId="53141C5A" w14:textId="77777777" w:rsidR="00BA4EA1" w:rsidRDefault="00BA4EA1" w:rsidP="00BA4EA1">
      <w:r>
        <w:t>Profesores</w:t>
      </w:r>
    </w:p>
    <w:p w14:paraId="45908B27" w14:textId="77777777" w:rsidR="00BA4EA1" w:rsidRDefault="00BA4EA1" w:rsidP="00BA4EA1">
      <w:r>
        <w:t>&lt;h1&gt;</w:t>
      </w:r>
    </w:p>
    <w:p w14:paraId="55372491" w14:textId="77777777" w:rsidR="00BA4EA1" w:rsidRDefault="00BA4EA1" w:rsidP="00BA4EA1">
      <w:r>
        <w:t>R. Palma</w:t>
      </w:r>
    </w:p>
    <w:p w14:paraId="3F82C0DE" w14:textId="77777777" w:rsidR="00BA4EA1" w:rsidRDefault="00BA4EA1" w:rsidP="00BA4EA1">
      <w:r>
        <w:t>&lt;p&gt;</w:t>
      </w:r>
    </w:p>
    <w:p w14:paraId="162DD799" w14:textId="77777777" w:rsidR="00BA4EA1" w:rsidRDefault="00BA4EA1" w:rsidP="00BA4EA1">
      <w:r>
        <w:t>A. Gomez</w:t>
      </w:r>
    </w:p>
    <w:p w14:paraId="77B4BEFA" w14:textId="77777777" w:rsidR="00BA4EA1" w:rsidRDefault="00BA4EA1" w:rsidP="00BA4EA1">
      <w:r>
        <w:t>&lt;/h1&gt;</w:t>
      </w:r>
    </w:p>
    <w:p w14:paraId="6C0F7813" w14:textId="77777777" w:rsidR="00BA4EA1" w:rsidRDefault="00BA4EA1" w:rsidP="00BA4EA1">
      <w:r>
        <w:t xml:space="preserve"> </w:t>
      </w:r>
    </w:p>
    <w:p w14:paraId="3DDE7498" w14:textId="1CFB4B22" w:rsidR="00C710BC" w:rsidRPr="00C710BC" w:rsidRDefault="00C710BC" w:rsidP="00BA4EA1">
      <w:pPr>
        <w:pStyle w:val="p1a"/>
      </w:pPr>
    </w:p>
    <w:p w14:paraId="487EB987" w14:textId="52BFC790" w:rsidR="002779EB" w:rsidRPr="00A476B7" w:rsidRDefault="002779EB" w:rsidP="002779EB">
      <w:pPr>
        <w:pStyle w:val="heading1"/>
        <w:rPr>
          <w:lang w:val="es-AR"/>
        </w:rPr>
      </w:pPr>
      <w:r w:rsidRPr="00A476B7">
        <w:rPr>
          <w:lang w:val="es-AR"/>
        </w:rPr>
        <w:t>Plantilla de la catedra en word</w:t>
      </w:r>
    </w:p>
    <w:p w14:paraId="470709DB" w14:textId="77777777" w:rsidR="00BA4EA1" w:rsidRDefault="00BA4EA1" w:rsidP="00BA4EA1">
      <w:pPr>
        <w:pStyle w:val="p1a"/>
        <w:rPr>
          <w:lang w:val="es-AR"/>
        </w:rPr>
      </w:pPr>
      <w:r w:rsidRPr="00BA4EA1">
        <w:rPr>
          <w:lang w:val="es-AR"/>
        </w:rPr>
        <w:t>Utilizamos una plantilla establecida, que descargamos de la pagina de la catedra (</w:t>
      </w:r>
      <w:hyperlink r:id="rId9" w:history="1">
        <w:r w:rsidRPr="00BA4EA1">
          <w:rPr>
            <w:rStyle w:val="Hipervnculo"/>
            <w:lang w:val="es-AR"/>
          </w:rPr>
          <w:t>https://sites.google.com/view/tyhm/inicio</w:t>
        </w:r>
      </w:hyperlink>
      <w:r w:rsidRPr="00BA4EA1">
        <w:rPr>
          <w:lang w:val="es-AR"/>
        </w:rPr>
        <w:t xml:space="preserve">), es de Word con formato .dot. La característica de esta es su adición de complementos para facilitar el diseño del documento y </w:t>
      </w:r>
      <w:r w:rsidRPr="00BA4EA1">
        <w:rPr>
          <w:lang w:val="es-AR"/>
        </w:rPr>
        <w:lastRenderedPageBreak/>
        <w:t xml:space="preserve">mantener un orden y prolijidad. Comenzamos usando el complemento de títle, luego subtitle, author, address, e-mail, abstract, keywords. Luego para el desarrollo del cuerpo utilizamos los complementos H1 para iniciar un nuevo tema, y H2 para abrir un subtema. </w:t>
      </w:r>
    </w:p>
    <w:p w14:paraId="2257C42B" w14:textId="378ED318" w:rsidR="002E3069" w:rsidRPr="00A476B7" w:rsidRDefault="002E3069" w:rsidP="00BA4EA1">
      <w:pPr>
        <w:rPr>
          <w:lang w:val="es-AR"/>
        </w:rPr>
      </w:pPr>
    </w:p>
    <w:sectPr w:rsidR="002E3069" w:rsidRPr="00A476B7"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41484" w14:textId="77777777" w:rsidR="00BE0F18" w:rsidRDefault="00BE0F18">
      <w:r>
        <w:separator/>
      </w:r>
    </w:p>
  </w:endnote>
  <w:endnote w:type="continuationSeparator" w:id="0">
    <w:p w14:paraId="149CB1AC" w14:textId="77777777" w:rsidR="00BE0F18" w:rsidRDefault="00BE0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D0623" w14:textId="77777777" w:rsidR="00BE0F18" w:rsidRDefault="00BE0F18" w:rsidP="009A40EA">
      <w:r>
        <w:separator/>
      </w:r>
    </w:p>
  </w:footnote>
  <w:footnote w:type="continuationSeparator" w:id="0">
    <w:p w14:paraId="55955261" w14:textId="77777777" w:rsidR="00BE0F18" w:rsidRPr="009A40EA" w:rsidRDefault="00BE0F18" w:rsidP="009A40EA">
      <w:r>
        <w:separator/>
      </w:r>
    </w:p>
  </w:footnote>
  <w:footnote w:type="continuationNotice" w:id="1">
    <w:p w14:paraId="23C99AF0" w14:textId="77777777" w:rsidR="00BE0F18" w:rsidRPr="00C26F77" w:rsidRDefault="00BE0F18" w:rsidP="005B21D1">
      <w:pPr>
        <w:spacing w:line="20" w:lineRule="exact"/>
        <w:rPr>
          <w:lang w:val="de-D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6" w15:restartNumberingAfterBreak="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15:restartNumberingAfterBreak="0">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16cid:durableId="1692682500">
    <w:abstractNumId w:val="10"/>
  </w:num>
  <w:num w:numId="2" w16cid:durableId="1961838742">
    <w:abstractNumId w:val="9"/>
  </w:num>
  <w:num w:numId="3" w16cid:durableId="1687949846">
    <w:abstractNumId w:val="11"/>
  </w:num>
  <w:num w:numId="4" w16cid:durableId="359089427">
    <w:abstractNumId w:val="5"/>
  </w:num>
  <w:num w:numId="5" w16cid:durableId="499083458">
    <w:abstractNumId w:val="4"/>
  </w:num>
  <w:num w:numId="6" w16cid:durableId="816264435">
    <w:abstractNumId w:val="7"/>
  </w:num>
  <w:num w:numId="7" w16cid:durableId="13924889">
    <w:abstractNumId w:val="8"/>
  </w:num>
  <w:num w:numId="8" w16cid:durableId="1933389004">
    <w:abstractNumId w:val="7"/>
  </w:num>
  <w:num w:numId="9" w16cid:durableId="934746277">
    <w:abstractNumId w:val="6"/>
  </w:num>
  <w:num w:numId="10" w16cid:durableId="8997105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26079277">
    <w:abstractNumId w:val="3"/>
  </w:num>
  <w:num w:numId="12" w16cid:durableId="1143159130">
    <w:abstractNumId w:val="2"/>
  </w:num>
  <w:num w:numId="13" w16cid:durableId="1756172576">
    <w:abstractNumId w:val="1"/>
  </w:num>
  <w:num w:numId="14" w16cid:durableId="611133614">
    <w:abstractNumId w:val="0"/>
  </w:num>
  <w:num w:numId="15" w16cid:durableId="17461462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227697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6384214">
    <w:abstractNumId w:val="6"/>
  </w:num>
  <w:num w:numId="18" w16cid:durableId="6629778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872121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10545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90427590">
    <w:abstractNumId w:val="9"/>
  </w:num>
  <w:num w:numId="22" w16cid:durableId="1581673523">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1"/>
  <w:activeWritingStyle w:appName="MSWord" w:lang="en-US" w:vendorID="64" w:dllVersion="6" w:nlCheck="1" w:checkStyle="1"/>
  <w:activeWritingStyle w:appName="MSWord" w:lang="en-US" w:vendorID="64" w:dllVersion="4096" w:nlCheck="1" w:checkStyle="0"/>
  <w:activeWritingStyle w:appName="MSWord" w:lang="es-AR" w:vendorID="64" w:dllVersion="4096" w:nlCheck="1" w:checkStyle="0"/>
  <w:activeWritingStyle w:appName="MSWord" w:lang="es-AR" w:vendorID="64" w:dllVersion="0" w:nlCheck="1" w:checkStyle="0"/>
  <w:activeWritingStyle w:appName="MSWord" w:lang="en-US" w:vendorID="64" w:dllVersion="0" w:nlCheck="1" w:checkStyle="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autoHyphenation/>
  <w:hyphenationZone w:val="400"/>
  <w:doNotHyphenateCaps/>
  <w:evenAndOddHeaders/>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1E65"/>
    <w:rsid w:val="0000048D"/>
    <w:rsid w:val="000110D3"/>
    <w:rsid w:val="000209FE"/>
    <w:rsid w:val="000310FD"/>
    <w:rsid w:val="00035058"/>
    <w:rsid w:val="00044B21"/>
    <w:rsid w:val="00047452"/>
    <w:rsid w:val="00052B81"/>
    <w:rsid w:val="000777A2"/>
    <w:rsid w:val="00083617"/>
    <w:rsid w:val="000B553B"/>
    <w:rsid w:val="000C1161"/>
    <w:rsid w:val="000C5BDE"/>
    <w:rsid w:val="000D00B5"/>
    <w:rsid w:val="000D0BFA"/>
    <w:rsid w:val="000D63D0"/>
    <w:rsid w:val="000F273E"/>
    <w:rsid w:val="000F328B"/>
    <w:rsid w:val="001106A4"/>
    <w:rsid w:val="00151772"/>
    <w:rsid w:val="00155D11"/>
    <w:rsid w:val="0015721A"/>
    <w:rsid w:val="0016340C"/>
    <w:rsid w:val="001658B9"/>
    <w:rsid w:val="00166009"/>
    <w:rsid w:val="00171521"/>
    <w:rsid w:val="00176368"/>
    <w:rsid w:val="00191F31"/>
    <w:rsid w:val="00195587"/>
    <w:rsid w:val="001A4455"/>
    <w:rsid w:val="001C02CA"/>
    <w:rsid w:val="001D3C4B"/>
    <w:rsid w:val="001D545F"/>
    <w:rsid w:val="001E62A6"/>
    <w:rsid w:val="001F17E9"/>
    <w:rsid w:val="001F6FC0"/>
    <w:rsid w:val="001F7036"/>
    <w:rsid w:val="002036A7"/>
    <w:rsid w:val="00203963"/>
    <w:rsid w:val="00205B9D"/>
    <w:rsid w:val="002060A7"/>
    <w:rsid w:val="00217118"/>
    <w:rsid w:val="00223838"/>
    <w:rsid w:val="00223EB3"/>
    <w:rsid w:val="00224F23"/>
    <w:rsid w:val="00243F19"/>
    <w:rsid w:val="00250774"/>
    <w:rsid w:val="002534C9"/>
    <w:rsid w:val="00260473"/>
    <w:rsid w:val="00260ABE"/>
    <w:rsid w:val="002641EF"/>
    <w:rsid w:val="002664DC"/>
    <w:rsid w:val="00266838"/>
    <w:rsid w:val="00272D44"/>
    <w:rsid w:val="00276B4D"/>
    <w:rsid w:val="00277590"/>
    <w:rsid w:val="002779EB"/>
    <w:rsid w:val="00294524"/>
    <w:rsid w:val="002B15BE"/>
    <w:rsid w:val="002D20E2"/>
    <w:rsid w:val="002E3069"/>
    <w:rsid w:val="002E597F"/>
    <w:rsid w:val="002E6E9F"/>
    <w:rsid w:val="00307478"/>
    <w:rsid w:val="003167D9"/>
    <w:rsid w:val="00326742"/>
    <w:rsid w:val="00330F26"/>
    <w:rsid w:val="00350B43"/>
    <w:rsid w:val="0035505F"/>
    <w:rsid w:val="00355B8E"/>
    <w:rsid w:val="0035641D"/>
    <w:rsid w:val="00377C44"/>
    <w:rsid w:val="00381C60"/>
    <w:rsid w:val="003911B6"/>
    <w:rsid w:val="003B3B8C"/>
    <w:rsid w:val="003C632C"/>
    <w:rsid w:val="003D75EF"/>
    <w:rsid w:val="003E18D7"/>
    <w:rsid w:val="003F00C7"/>
    <w:rsid w:val="003F423B"/>
    <w:rsid w:val="00410277"/>
    <w:rsid w:val="0041449A"/>
    <w:rsid w:val="00434415"/>
    <w:rsid w:val="0044743E"/>
    <w:rsid w:val="00461E3B"/>
    <w:rsid w:val="00495C43"/>
    <w:rsid w:val="004C13F4"/>
    <w:rsid w:val="004C4DBA"/>
    <w:rsid w:val="004E42EA"/>
    <w:rsid w:val="004F4A36"/>
    <w:rsid w:val="00531EEA"/>
    <w:rsid w:val="00544CE9"/>
    <w:rsid w:val="00550530"/>
    <w:rsid w:val="0055588E"/>
    <w:rsid w:val="0058168B"/>
    <w:rsid w:val="00590615"/>
    <w:rsid w:val="00596272"/>
    <w:rsid w:val="005B0819"/>
    <w:rsid w:val="005B21D1"/>
    <w:rsid w:val="005B43AB"/>
    <w:rsid w:val="005B5A42"/>
    <w:rsid w:val="005C091A"/>
    <w:rsid w:val="005D5B5A"/>
    <w:rsid w:val="005E464F"/>
    <w:rsid w:val="005E48C3"/>
    <w:rsid w:val="005F7FAC"/>
    <w:rsid w:val="006030DE"/>
    <w:rsid w:val="006047C4"/>
    <w:rsid w:val="0060481B"/>
    <w:rsid w:val="00612056"/>
    <w:rsid w:val="006137BC"/>
    <w:rsid w:val="00624AD7"/>
    <w:rsid w:val="0062629C"/>
    <w:rsid w:val="00631C4A"/>
    <w:rsid w:val="00636A67"/>
    <w:rsid w:val="006444A9"/>
    <w:rsid w:val="00650B04"/>
    <w:rsid w:val="0065153E"/>
    <w:rsid w:val="0065419A"/>
    <w:rsid w:val="00662811"/>
    <w:rsid w:val="006704F3"/>
    <w:rsid w:val="00683327"/>
    <w:rsid w:val="00685452"/>
    <w:rsid w:val="0069757F"/>
    <w:rsid w:val="006A0A6F"/>
    <w:rsid w:val="006B0CBA"/>
    <w:rsid w:val="006B168A"/>
    <w:rsid w:val="006D1F41"/>
    <w:rsid w:val="006D3BD7"/>
    <w:rsid w:val="006D49F3"/>
    <w:rsid w:val="006E17E4"/>
    <w:rsid w:val="006E292B"/>
    <w:rsid w:val="006F602B"/>
    <w:rsid w:val="00701753"/>
    <w:rsid w:val="0070690C"/>
    <w:rsid w:val="00712B78"/>
    <w:rsid w:val="00715651"/>
    <w:rsid w:val="0073504E"/>
    <w:rsid w:val="0073679E"/>
    <w:rsid w:val="00751E65"/>
    <w:rsid w:val="007758E6"/>
    <w:rsid w:val="007834CA"/>
    <w:rsid w:val="00783CE4"/>
    <w:rsid w:val="007857EE"/>
    <w:rsid w:val="007871B2"/>
    <w:rsid w:val="00791866"/>
    <w:rsid w:val="00792288"/>
    <w:rsid w:val="00796AA8"/>
    <w:rsid w:val="00797C4F"/>
    <w:rsid w:val="007A34A0"/>
    <w:rsid w:val="007A7B7E"/>
    <w:rsid w:val="007B19CB"/>
    <w:rsid w:val="007B1BB0"/>
    <w:rsid w:val="007C36AF"/>
    <w:rsid w:val="00800A26"/>
    <w:rsid w:val="008031D5"/>
    <w:rsid w:val="008108FB"/>
    <w:rsid w:val="00821AE6"/>
    <w:rsid w:val="008739CA"/>
    <w:rsid w:val="008741EE"/>
    <w:rsid w:val="008808E2"/>
    <w:rsid w:val="0088376F"/>
    <w:rsid w:val="0089088C"/>
    <w:rsid w:val="008B1227"/>
    <w:rsid w:val="008B6D5C"/>
    <w:rsid w:val="008C2878"/>
    <w:rsid w:val="008D1F3F"/>
    <w:rsid w:val="008E589A"/>
    <w:rsid w:val="009043D1"/>
    <w:rsid w:val="0091033C"/>
    <w:rsid w:val="00914CBF"/>
    <w:rsid w:val="00917CE5"/>
    <w:rsid w:val="009211A4"/>
    <w:rsid w:val="009424E7"/>
    <w:rsid w:val="00942A8F"/>
    <w:rsid w:val="00946462"/>
    <w:rsid w:val="00947640"/>
    <w:rsid w:val="0096634D"/>
    <w:rsid w:val="00967DFD"/>
    <w:rsid w:val="009956C7"/>
    <w:rsid w:val="009A40EA"/>
    <w:rsid w:val="009A459C"/>
    <w:rsid w:val="009B64D6"/>
    <w:rsid w:val="009D67DB"/>
    <w:rsid w:val="009E6619"/>
    <w:rsid w:val="009F6210"/>
    <w:rsid w:val="00A053DF"/>
    <w:rsid w:val="00A06CFF"/>
    <w:rsid w:val="00A27277"/>
    <w:rsid w:val="00A322D5"/>
    <w:rsid w:val="00A41CE2"/>
    <w:rsid w:val="00A476B7"/>
    <w:rsid w:val="00A503DB"/>
    <w:rsid w:val="00A54C71"/>
    <w:rsid w:val="00A63886"/>
    <w:rsid w:val="00A72C4A"/>
    <w:rsid w:val="00A7602B"/>
    <w:rsid w:val="00A771A3"/>
    <w:rsid w:val="00A92A92"/>
    <w:rsid w:val="00A9461B"/>
    <w:rsid w:val="00A94DE5"/>
    <w:rsid w:val="00A94EFE"/>
    <w:rsid w:val="00AB6359"/>
    <w:rsid w:val="00AD5FB8"/>
    <w:rsid w:val="00AE0675"/>
    <w:rsid w:val="00AF54B5"/>
    <w:rsid w:val="00AF7728"/>
    <w:rsid w:val="00B01D5B"/>
    <w:rsid w:val="00B15BB0"/>
    <w:rsid w:val="00B26C8D"/>
    <w:rsid w:val="00B35350"/>
    <w:rsid w:val="00BA16DB"/>
    <w:rsid w:val="00BA4EA1"/>
    <w:rsid w:val="00BB5FF6"/>
    <w:rsid w:val="00BC1154"/>
    <w:rsid w:val="00BE0F18"/>
    <w:rsid w:val="00BE7D5D"/>
    <w:rsid w:val="00C025D3"/>
    <w:rsid w:val="00C2543E"/>
    <w:rsid w:val="00C26F77"/>
    <w:rsid w:val="00C40DC7"/>
    <w:rsid w:val="00C431E2"/>
    <w:rsid w:val="00C51D78"/>
    <w:rsid w:val="00C578FE"/>
    <w:rsid w:val="00C67087"/>
    <w:rsid w:val="00C7050A"/>
    <w:rsid w:val="00C710BC"/>
    <w:rsid w:val="00C75CE6"/>
    <w:rsid w:val="00C86689"/>
    <w:rsid w:val="00C94D83"/>
    <w:rsid w:val="00CA59F3"/>
    <w:rsid w:val="00CB2B00"/>
    <w:rsid w:val="00CB3349"/>
    <w:rsid w:val="00D07960"/>
    <w:rsid w:val="00D41E65"/>
    <w:rsid w:val="00D4296A"/>
    <w:rsid w:val="00D53D56"/>
    <w:rsid w:val="00D91CF8"/>
    <w:rsid w:val="00D9452E"/>
    <w:rsid w:val="00DC66BE"/>
    <w:rsid w:val="00DD4D7F"/>
    <w:rsid w:val="00DE4E66"/>
    <w:rsid w:val="00E06313"/>
    <w:rsid w:val="00E258AE"/>
    <w:rsid w:val="00E7224F"/>
    <w:rsid w:val="00E8179F"/>
    <w:rsid w:val="00E84A60"/>
    <w:rsid w:val="00E95241"/>
    <w:rsid w:val="00E96E01"/>
    <w:rsid w:val="00E974CB"/>
    <w:rsid w:val="00ED7ACE"/>
    <w:rsid w:val="00EE0EB6"/>
    <w:rsid w:val="00EF7699"/>
    <w:rsid w:val="00F13A13"/>
    <w:rsid w:val="00F3059F"/>
    <w:rsid w:val="00F30965"/>
    <w:rsid w:val="00F3698F"/>
    <w:rsid w:val="00F4401D"/>
    <w:rsid w:val="00F45D32"/>
    <w:rsid w:val="00F523E6"/>
    <w:rsid w:val="00FA14AA"/>
    <w:rsid w:val="00FC2854"/>
    <w:rsid w:val="00FC6C48"/>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AB934E"/>
  <w15:chartTrackingRefBased/>
  <w15:docId w15:val="{A93DA1DE-911C-4CC4-A47A-90E63C1E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Ttulo1">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qFormat/>
    <w:rsid w:val="00F3059F"/>
    <w:pPr>
      <w:keepNext/>
      <w:keepLines/>
      <w:suppressAutoHyphens/>
      <w:spacing w:before="360" w:after="160"/>
      <w:ind w:left="567" w:hanging="567"/>
      <w:outlineLvl w:val="1"/>
    </w:pPr>
    <w:rPr>
      <w:b/>
    </w:rPr>
  </w:style>
  <w:style w:type="paragraph" w:styleId="Ttulo3">
    <w:name w:val="heading 3"/>
    <w:basedOn w:val="Normal"/>
    <w:next w:val="Normal"/>
    <w:qFormat/>
    <w:rsid w:val="000F273E"/>
    <w:pPr>
      <w:spacing w:before="360"/>
      <w:ind w:firstLine="0"/>
      <w:outlineLvl w:val="2"/>
    </w:pPr>
  </w:style>
  <w:style w:type="paragraph" w:styleId="Ttulo4">
    <w:name w:val="heading 4"/>
    <w:basedOn w:val="Normal"/>
    <w:next w:val="Normal"/>
    <w:qFormat/>
    <w:rsid w:val="006A0A6F"/>
    <w:pPr>
      <w:spacing w:before="240"/>
      <w:ind w:firstLine="0"/>
      <w:outlineLvl w:val="3"/>
    </w:pPr>
  </w:style>
  <w:style w:type="paragraph" w:styleId="Ttulo5">
    <w:name w:val="heading 5"/>
    <w:basedOn w:val="Normal"/>
    <w:next w:val="Normal"/>
    <w:qFormat/>
    <w:rsid w:val="006A0A6F"/>
    <w:pPr>
      <w:spacing w:before="240"/>
      <w:ind w:firstLine="0"/>
      <w:outlineLvl w:val="4"/>
    </w:pPr>
  </w:style>
  <w:style w:type="paragraph" w:styleId="Ttulo6">
    <w:name w:val="heading 6"/>
    <w:basedOn w:val="Normal"/>
    <w:next w:val="Normal"/>
    <w:qFormat/>
    <w:rsid w:val="006A0A6F"/>
    <w:pPr>
      <w:spacing w:before="240"/>
      <w:ind w:firstLine="0"/>
      <w:outlineLvl w:val="5"/>
    </w:pPr>
  </w:style>
  <w:style w:type="paragraph" w:styleId="Ttulo7">
    <w:name w:val="heading 7"/>
    <w:basedOn w:val="Normal"/>
    <w:next w:val="Normal"/>
    <w:qFormat/>
    <w:rsid w:val="006A0A6F"/>
    <w:pPr>
      <w:spacing w:before="240"/>
      <w:ind w:firstLine="0"/>
      <w:outlineLvl w:val="6"/>
    </w:pPr>
  </w:style>
  <w:style w:type="paragraph" w:styleId="Ttulo8">
    <w:name w:val="heading 8"/>
    <w:basedOn w:val="Normal"/>
    <w:next w:val="Normal"/>
    <w:qFormat/>
    <w:rsid w:val="006A0A6F"/>
    <w:pPr>
      <w:spacing w:before="240"/>
      <w:ind w:firstLine="0"/>
      <w:outlineLvl w:val="7"/>
    </w:pPr>
  </w:style>
  <w:style w:type="paragraph" w:styleId="Ttulo9">
    <w:name w:val="heading 9"/>
    <w:basedOn w:val="Normal"/>
    <w:next w:val="Normal"/>
    <w:qFormat/>
    <w:rsid w:val="006A0A6F"/>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Sinlista"/>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Refdenotaalpie">
    <w:name w:val="footnote reference"/>
    <w:rsid w:val="00947640"/>
    <w:rPr>
      <w:position w:val="0"/>
      <w:vertAlign w:val="superscript"/>
    </w:rPr>
  </w:style>
  <w:style w:type="paragraph" w:customStyle="1" w:styleId="heading1">
    <w:name w:val="heading1"/>
    <w:basedOn w:val="Ttulo1"/>
    <w:next w:val="Normal"/>
    <w:rsid w:val="00C578FE"/>
    <w:pPr>
      <w:numPr>
        <w:numId w:val="2"/>
      </w:numPr>
      <w:tabs>
        <w:tab w:val="left" w:pos="567"/>
      </w:tabs>
    </w:pPr>
    <w:rPr>
      <w:bCs/>
    </w:rPr>
  </w:style>
  <w:style w:type="paragraph" w:customStyle="1" w:styleId="heading2">
    <w:name w:val="heading2"/>
    <w:basedOn w:val="Ttulo2"/>
    <w:next w:val="Normal"/>
    <w:rsid w:val="000C1161"/>
    <w:pPr>
      <w:numPr>
        <w:ilvl w:val="1"/>
        <w:numId w:val="2"/>
      </w:numPr>
    </w:pPr>
    <w:rPr>
      <w:bCs/>
      <w:iCs/>
    </w:rPr>
  </w:style>
  <w:style w:type="character" w:customStyle="1" w:styleId="heading3">
    <w:name w:val="heading3"/>
    <w:rsid w:val="00947640"/>
    <w:rPr>
      <w:b/>
    </w:rPr>
  </w:style>
  <w:style w:type="character" w:customStyle="1" w:styleId="heading4">
    <w:name w:val="heading4"/>
    <w:rsid w:val="00947640"/>
    <w:rPr>
      <w:i/>
    </w:rPr>
  </w:style>
  <w:style w:type="numbering" w:customStyle="1" w:styleId="headings">
    <w:name w:val="headings"/>
    <w:basedOn w:val="arabnumitem"/>
    <w:rsid w:val="000C1161"/>
    <w:pPr>
      <w:numPr>
        <w:numId w:val="2"/>
      </w:numPr>
    </w:pPr>
  </w:style>
  <w:style w:type="character" w:styleId="Hipervnculo">
    <w:name w:val="Hyperlink"/>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aconcuadrcula">
    <w:name w:val="Table Grid"/>
    <w:basedOn w:val="Tabla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Textonotapie">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Sinlista"/>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Nmerodepgina">
    <w:name w:val="page number"/>
    <w:rsid w:val="00947640"/>
    <w:rPr>
      <w:sz w:val="18"/>
    </w:rPr>
  </w:style>
  <w:style w:type="paragraph" w:customStyle="1" w:styleId="Ttulo10">
    <w:name w:val="Título1"/>
    <w:basedOn w:val="Normal"/>
    <w:next w:val="author"/>
    <w:rsid w:val="0073504E"/>
    <w:pPr>
      <w:keepNext/>
      <w:keepLines/>
      <w:suppressAutoHyphens/>
      <w:spacing w:after="480" w:line="360" w:lineRule="atLeast"/>
      <w:ind w:firstLine="0"/>
      <w:jc w:val="center"/>
    </w:pPr>
    <w:rPr>
      <w:b/>
      <w:sz w:val="28"/>
    </w:rPr>
  </w:style>
  <w:style w:type="paragraph" w:customStyle="1" w:styleId="Subttulo1">
    <w:name w:val="Subtítulo1"/>
    <w:basedOn w:val="Ttulo10"/>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rsid w:val="00947640"/>
    <w:rPr>
      <w:rFonts w:ascii="Courier" w:hAnsi="Courier"/>
      <w:noProof/>
      <w:lang w:val="en-US"/>
    </w:rPr>
  </w:style>
  <w:style w:type="paragraph" w:styleId="Piedepgina">
    <w:name w:val="footer"/>
    <w:basedOn w:val="Normal"/>
    <w:rsid w:val="009A40EA"/>
    <w:pPr>
      <w:tabs>
        <w:tab w:val="center" w:pos="4536"/>
        <w:tab w:val="right" w:pos="9072"/>
      </w:tabs>
    </w:pPr>
  </w:style>
  <w:style w:type="paragraph" w:styleId="Listaconvietas">
    <w:name w:val="List Bullet"/>
    <w:basedOn w:val="Normal"/>
    <w:rsid w:val="005E48C3"/>
    <w:pPr>
      <w:numPr>
        <w:numId w:val="4"/>
      </w:numPr>
      <w:spacing w:before="120" w:after="120"/>
      <w:contextualSpacing/>
    </w:pPr>
  </w:style>
  <w:style w:type="paragraph" w:styleId="Listaconnmeros">
    <w:name w:val="List Number"/>
    <w:basedOn w:val="Normal"/>
    <w:rsid w:val="00035058"/>
    <w:pPr>
      <w:numPr>
        <w:numId w:val="5"/>
      </w:numPr>
    </w:pPr>
  </w:style>
  <w:style w:type="numbering" w:customStyle="1" w:styleId="itemization1">
    <w:name w:val="itemization1"/>
    <w:basedOn w:val="Sinlista"/>
    <w:semiHidden/>
    <w:rsid w:val="00715651"/>
    <w:pPr>
      <w:numPr>
        <w:numId w:val="6"/>
      </w:numPr>
    </w:pPr>
  </w:style>
  <w:style w:type="numbering" w:customStyle="1" w:styleId="itemization2">
    <w:name w:val="itemization2"/>
    <w:basedOn w:val="Sinlista"/>
    <w:semiHidden/>
    <w:rsid w:val="00715651"/>
    <w:pPr>
      <w:numPr>
        <w:numId w:val="7"/>
      </w:numPr>
    </w:pPr>
  </w:style>
  <w:style w:type="paragraph" w:styleId="Encabezado">
    <w:name w:val="header"/>
    <w:basedOn w:val="Normal"/>
    <w:rsid w:val="0073679E"/>
    <w:pPr>
      <w:tabs>
        <w:tab w:val="center" w:pos="4536"/>
        <w:tab w:val="right" w:pos="9072"/>
      </w:tabs>
      <w:ind w:firstLine="0"/>
    </w:pPr>
    <w:rPr>
      <w:sz w:val="18"/>
    </w:rPr>
  </w:style>
  <w:style w:type="character" w:styleId="Mencinsinresolver">
    <w:name w:val="Unresolved Mention"/>
    <w:uiPriority w:val="99"/>
    <w:semiHidden/>
    <w:unhideWhenUsed/>
    <w:rsid w:val="00751E65"/>
    <w:rPr>
      <w:color w:val="605E5C"/>
      <w:shd w:val="clear" w:color="auto" w:fill="E1DFDD"/>
    </w:rPr>
  </w:style>
  <w:style w:type="paragraph" w:styleId="NormalWeb">
    <w:name w:val="Normal (Web)"/>
    <w:basedOn w:val="Normal"/>
    <w:uiPriority w:val="99"/>
    <w:unhideWhenUsed/>
    <w:rsid w:val="002779EB"/>
    <w:pPr>
      <w:overflowPunct/>
      <w:autoSpaceDE/>
      <w:autoSpaceDN/>
      <w:adjustRightInd/>
      <w:spacing w:before="100" w:beforeAutospacing="1" w:after="100" w:afterAutospacing="1" w:line="240" w:lineRule="auto"/>
      <w:ind w:firstLine="0"/>
      <w:jc w:val="left"/>
      <w:textAlignment w:val="auto"/>
    </w:pPr>
    <w:rPr>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01390">
      <w:bodyDiv w:val="1"/>
      <w:marLeft w:val="0"/>
      <w:marRight w:val="0"/>
      <w:marTop w:val="0"/>
      <w:marBottom w:val="0"/>
      <w:divBdr>
        <w:top w:val="none" w:sz="0" w:space="0" w:color="auto"/>
        <w:left w:val="none" w:sz="0" w:space="0" w:color="auto"/>
        <w:bottom w:val="none" w:sz="0" w:space="0" w:color="auto"/>
        <w:right w:val="none" w:sz="0" w:space="0" w:color="auto"/>
      </w:divBdr>
    </w:div>
    <w:div w:id="638651966">
      <w:bodyDiv w:val="1"/>
      <w:marLeft w:val="0"/>
      <w:marRight w:val="0"/>
      <w:marTop w:val="0"/>
      <w:marBottom w:val="0"/>
      <w:divBdr>
        <w:top w:val="none" w:sz="0" w:space="0" w:color="auto"/>
        <w:left w:val="none" w:sz="0" w:space="0" w:color="auto"/>
        <w:bottom w:val="none" w:sz="0" w:space="0" w:color="auto"/>
        <w:right w:val="none" w:sz="0" w:space="0" w:color="auto"/>
      </w:divBdr>
    </w:div>
    <w:div w:id="734619305">
      <w:bodyDiv w:val="1"/>
      <w:marLeft w:val="0"/>
      <w:marRight w:val="0"/>
      <w:marTop w:val="0"/>
      <w:marBottom w:val="0"/>
      <w:divBdr>
        <w:top w:val="none" w:sz="0" w:space="0" w:color="auto"/>
        <w:left w:val="none" w:sz="0" w:space="0" w:color="auto"/>
        <w:bottom w:val="none" w:sz="0" w:space="0" w:color="auto"/>
        <w:right w:val="none" w:sz="0" w:space="0" w:color="auto"/>
      </w:divBdr>
    </w:div>
    <w:div w:id="808398472">
      <w:bodyDiv w:val="1"/>
      <w:marLeft w:val="0"/>
      <w:marRight w:val="0"/>
      <w:marTop w:val="0"/>
      <w:marBottom w:val="0"/>
      <w:divBdr>
        <w:top w:val="none" w:sz="0" w:space="0" w:color="auto"/>
        <w:left w:val="none" w:sz="0" w:space="0" w:color="auto"/>
        <w:bottom w:val="none" w:sz="0" w:space="0" w:color="auto"/>
        <w:right w:val="none" w:sz="0" w:space="0" w:color="auto"/>
      </w:divBdr>
    </w:div>
    <w:div w:id="891422306">
      <w:bodyDiv w:val="1"/>
      <w:marLeft w:val="0"/>
      <w:marRight w:val="0"/>
      <w:marTop w:val="0"/>
      <w:marBottom w:val="0"/>
      <w:divBdr>
        <w:top w:val="none" w:sz="0" w:space="0" w:color="auto"/>
        <w:left w:val="none" w:sz="0" w:space="0" w:color="auto"/>
        <w:bottom w:val="none" w:sz="0" w:space="0" w:color="auto"/>
        <w:right w:val="none" w:sz="0" w:space="0" w:color="auto"/>
      </w:divBdr>
    </w:div>
    <w:div w:id="1229533840">
      <w:bodyDiv w:val="1"/>
      <w:marLeft w:val="0"/>
      <w:marRight w:val="0"/>
      <w:marTop w:val="0"/>
      <w:marBottom w:val="0"/>
      <w:divBdr>
        <w:top w:val="none" w:sz="0" w:space="0" w:color="auto"/>
        <w:left w:val="none" w:sz="0" w:space="0" w:color="auto"/>
        <w:bottom w:val="none" w:sz="0" w:space="0" w:color="auto"/>
        <w:right w:val="none" w:sz="0" w:space="0" w:color="auto"/>
      </w:divBdr>
    </w:div>
    <w:div w:id="1565332474">
      <w:bodyDiv w:val="1"/>
      <w:marLeft w:val="0"/>
      <w:marRight w:val="0"/>
      <w:marTop w:val="0"/>
      <w:marBottom w:val="0"/>
      <w:divBdr>
        <w:top w:val="none" w:sz="0" w:space="0" w:color="auto"/>
        <w:left w:val="none" w:sz="0" w:space="0" w:color="auto"/>
        <w:bottom w:val="none" w:sz="0" w:space="0" w:color="auto"/>
        <w:right w:val="none" w:sz="0" w:space="0" w:color="auto"/>
      </w:divBdr>
    </w:div>
    <w:div w:id="1656836387">
      <w:bodyDiv w:val="1"/>
      <w:marLeft w:val="0"/>
      <w:marRight w:val="0"/>
      <w:marTop w:val="0"/>
      <w:marBottom w:val="0"/>
      <w:divBdr>
        <w:top w:val="none" w:sz="0" w:space="0" w:color="auto"/>
        <w:left w:val="none" w:sz="0" w:space="0" w:color="auto"/>
        <w:bottom w:val="none" w:sz="0" w:space="0" w:color="auto"/>
        <w:right w:val="none" w:sz="0" w:space="0" w:color="auto"/>
      </w:divBdr>
    </w:div>
    <w:div w:id="208437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ranco.consorte55@gmail.com" TargetMode="External"/><Relationship Id="rId3" Type="http://schemas.openxmlformats.org/officeDocument/2006/relationships/settings" Target="settings.xml"/><Relationship Id="rId7" Type="http://schemas.openxmlformats.org/officeDocument/2006/relationships/hyperlink" Target="mailto:mf.mg.anderegg@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tes.google.com/view/tyhm/inic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20Artero\Downloads\svlnproc1104.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svlnproc1104</Template>
  <TotalTime>147</TotalTime>
  <Pages>4</Pages>
  <Words>639</Words>
  <Characters>3518</Characters>
  <Application>Microsoft Office Word</Application>
  <DocSecurity>0</DocSecurity>
  <Lines>29</Lines>
  <Paragraphs>8</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usuario</dc:creator>
  <cp:keywords/>
  <dc:description/>
  <cp:lastModifiedBy>Fran Artero</cp:lastModifiedBy>
  <cp:revision>5</cp:revision>
  <cp:lastPrinted>2011-02-21T20:47:00Z</cp:lastPrinted>
  <dcterms:created xsi:type="dcterms:W3CDTF">2022-04-12T13:58:00Z</dcterms:created>
  <dcterms:modified xsi:type="dcterms:W3CDTF">2022-04-20T19:22:00Z</dcterms:modified>
</cp:coreProperties>
</file>